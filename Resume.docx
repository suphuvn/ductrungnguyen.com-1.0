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500"/>
        <w:gridCol w:w="8300"/>
      </w:tblGrid>
      <w:tr w:rsidR="00927723" w:rsidTr="00F22225">
        <w:tc>
          <w:tcPr>
            <w:tcW w:w="2500" w:type="dxa"/>
          </w:tcPr>
          <w:p w:rsidR="00927723" w:rsidRDefault="00927723" w:rsidP="000F69DB">
            <w:pPr>
              <w:spacing w:line="240" w:lineRule="auto"/>
            </w:pPr>
          </w:p>
        </w:tc>
        <w:tc>
          <w:tcPr>
            <w:tcW w:w="8300" w:type="dxa"/>
            <w:tcMar>
              <w:bottom w:w="576" w:type="dxa"/>
            </w:tcMar>
          </w:tcPr>
          <w:p w:rsidR="00F132C7" w:rsidRPr="00F132C7" w:rsidRDefault="00895FE1" w:rsidP="000F69DB">
            <w:pPr>
              <w:pStyle w:val="Title"/>
            </w:pPr>
            <w:r>
              <w:t>Duc Nguyen</w:t>
            </w:r>
          </w:p>
          <w:p w:rsidR="00927723" w:rsidRDefault="00895FE1" w:rsidP="000F69DB">
            <w:pPr>
              <w:pStyle w:val="NoSpacing"/>
            </w:pPr>
            <w:r>
              <w:t>Toronto  | trung0428@gmail.com  | 416-648-3267</w:t>
            </w:r>
          </w:p>
        </w:tc>
      </w:tr>
      <w:tr w:rsidR="00927723" w:rsidTr="00F22225">
        <w:tc>
          <w:tcPr>
            <w:tcW w:w="2500" w:type="dxa"/>
          </w:tcPr>
          <w:p w:rsidR="00927723" w:rsidRPr="00003085" w:rsidRDefault="00927723" w:rsidP="000F69DB">
            <w:pPr>
              <w:pStyle w:val="Heading1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Skills &amp; Abilities</w:t>
            </w:r>
          </w:p>
        </w:tc>
        <w:tc>
          <w:tcPr>
            <w:tcW w:w="8300" w:type="dxa"/>
          </w:tcPr>
          <w:p w:rsidR="00895FE1" w:rsidRPr="00B17721" w:rsidRDefault="00895FE1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Python,</w:t>
            </w:r>
            <w:r w:rsidR="00921EDA" w:rsidRPr="00B17721">
              <w:rPr>
                <w:sz w:val="18"/>
                <w:szCs w:val="18"/>
              </w:rPr>
              <w:t xml:space="preserve"> C, Q</w:t>
            </w:r>
            <w:r w:rsidR="00F22225" w:rsidRPr="00B17721">
              <w:rPr>
                <w:sz w:val="18"/>
                <w:szCs w:val="18"/>
              </w:rPr>
              <w:t>Ba</w:t>
            </w:r>
            <w:r w:rsidR="00B17721" w:rsidRPr="00B17721">
              <w:rPr>
                <w:sz w:val="18"/>
                <w:szCs w:val="18"/>
              </w:rPr>
              <w:t>sic, Visual Basic, HTML, CSS</w:t>
            </w:r>
            <w:r w:rsidR="00F22225" w:rsidRPr="00B17721">
              <w:rPr>
                <w:sz w:val="18"/>
                <w:szCs w:val="18"/>
              </w:rPr>
              <w:t>, Java</w:t>
            </w:r>
            <w:r w:rsidR="00B17721" w:rsidRPr="00B17721">
              <w:rPr>
                <w:sz w:val="18"/>
                <w:szCs w:val="18"/>
              </w:rPr>
              <w:t>, Ruby</w:t>
            </w:r>
            <w:r w:rsidR="00CA0417">
              <w:rPr>
                <w:sz w:val="18"/>
                <w:szCs w:val="18"/>
              </w:rPr>
              <w:t xml:space="preserve"> (</w:t>
            </w:r>
            <w:r w:rsidR="00CA0417" w:rsidRPr="00CA0417">
              <w:rPr>
                <w:sz w:val="18"/>
                <w:szCs w:val="18"/>
              </w:rPr>
              <w:t>https://gist.github.com/suphuvn</w:t>
            </w:r>
            <w:r w:rsidR="00CA0417">
              <w:rPr>
                <w:sz w:val="18"/>
                <w:szCs w:val="18"/>
              </w:rPr>
              <w:t>)</w:t>
            </w:r>
            <w:bookmarkStart w:id="0" w:name="_GoBack"/>
            <w:bookmarkEnd w:id="0"/>
          </w:p>
          <w:p w:rsidR="00927723" w:rsidRPr="00B17721" w:rsidRDefault="000F69DB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Played guitar for 4 years and competitive tennis for 6 years.</w:t>
            </w:r>
            <w:r w:rsidR="00895FE1" w:rsidRPr="00B17721">
              <w:rPr>
                <w:sz w:val="18"/>
                <w:szCs w:val="18"/>
              </w:rPr>
              <w:t xml:space="preserve">  </w:t>
            </w:r>
          </w:p>
        </w:tc>
      </w:tr>
      <w:tr w:rsidR="00927723" w:rsidTr="00F22225">
        <w:tc>
          <w:tcPr>
            <w:tcW w:w="2500" w:type="dxa"/>
          </w:tcPr>
          <w:p w:rsidR="00927723" w:rsidRPr="00003085" w:rsidRDefault="00927723" w:rsidP="000F69DB">
            <w:pPr>
              <w:pStyle w:val="Heading1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Experience</w:t>
            </w:r>
          </w:p>
        </w:tc>
        <w:tc>
          <w:tcPr>
            <w:tcW w:w="8300" w:type="dxa"/>
          </w:tcPr>
          <w:p w:rsidR="00927723" w:rsidRPr="00003085" w:rsidRDefault="00DB5A23" w:rsidP="000F69DB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rStyle w:val="Strong"/>
                <w:sz w:val="20"/>
                <w:szCs w:val="20"/>
              </w:rPr>
              <w:t>Box office ambassador</w:t>
            </w:r>
            <w:r w:rsidR="00927723" w:rsidRPr="00003085">
              <w:rPr>
                <w:sz w:val="20"/>
                <w:szCs w:val="20"/>
              </w:rPr>
              <w:t xml:space="preserve"> </w:t>
            </w:r>
            <w:r w:rsidR="00895FE1" w:rsidRPr="00003085">
              <w:rPr>
                <w:sz w:val="20"/>
                <w:szCs w:val="20"/>
              </w:rPr>
              <w:t>Bluesfest</w:t>
            </w:r>
            <w:r w:rsidRPr="00003085">
              <w:rPr>
                <w:sz w:val="20"/>
                <w:szCs w:val="20"/>
              </w:rPr>
              <w:t xml:space="preserve"> </w:t>
            </w:r>
          </w:p>
          <w:p w:rsidR="00927723" w:rsidRPr="00003085" w:rsidRDefault="00895FE1" w:rsidP="000F69DB">
            <w:pPr>
              <w:pStyle w:val="Heading3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July 2014</w:t>
            </w:r>
          </w:p>
          <w:p w:rsidR="00591FFC" w:rsidRPr="00B17721" w:rsidRDefault="00591FFC" w:rsidP="000F69DB">
            <w:pPr>
              <w:spacing w:line="240" w:lineRule="auto"/>
              <w:rPr>
                <w:i/>
                <w:sz w:val="18"/>
                <w:szCs w:val="18"/>
              </w:rPr>
            </w:pPr>
            <w:r w:rsidRPr="00B17721">
              <w:rPr>
                <w:i/>
                <w:sz w:val="18"/>
                <w:szCs w:val="18"/>
              </w:rPr>
              <w:t xml:space="preserve">Bluesfest is Ottawa’s </w:t>
            </w:r>
            <w:r w:rsidR="00F22225" w:rsidRPr="00B17721">
              <w:rPr>
                <w:i/>
                <w:sz w:val="18"/>
                <w:szCs w:val="18"/>
              </w:rPr>
              <w:t>largest</w:t>
            </w:r>
            <w:r w:rsidRPr="00B17721">
              <w:rPr>
                <w:i/>
                <w:sz w:val="18"/>
                <w:szCs w:val="18"/>
              </w:rPr>
              <w:t xml:space="preserve"> </w:t>
            </w:r>
            <w:r w:rsidR="00F22225" w:rsidRPr="00B17721">
              <w:rPr>
                <w:i/>
                <w:sz w:val="18"/>
                <w:szCs w:val="18"/>
              </w:rPr>
              <w:t xml:space="preserve">annual </w:t>
            </w:r>
            <w:r w:rsidRPr="00B17721">
              <w:rPr>
                <w:i/>
                <w:sz w:val="18"/>
                <w:szCs w:val="18"/>
              </w:rPr>
              <w:t>music festival.</w:t>
            </w:r>
          </w:p>
          <w:p w:rsidR="00F22225" w:rsidRPr="00B17721" w:rsidRDefault="00F22225" w:rsidP="000F69D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Ensure</w:t>
            </w:r>
            <w:r w:rsidR="00730207">
              <w:rPr>
                <w:sz w:val="18"/>
                <w:szCs w:val="18"/>
              </w:rPr>
              <w:t>d</w:t>
            </w:r>
            <w:r w:rsidRPr="00B17721">
              <w:rPr>
                <w:sz w:val="18"/>
                <w:szCs w:val="18"/>
              </w:rPr>
              <w:t xml:space="preserve"> the safe and organized flow of traffic during the busiest hours of the festival for over 30,000 audience members</w:t>
            </w:r>
          </w:p>
          <w:p w:rsidR="00591FFC" w:rsidRPr="00B17721" w:rsidRDefault="00730207" w:rsidP="000F69D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Directed </w:t>
            </w:r>
            <w:r w:rsidR="00895FE1" w:rsidRPr="00B17721">
              <w:rPr>
                <w:sz w:val="18"/>
                <w:szCs w:val="18"/>
              </w:rPr>
              <w:t xml:space="preserve">audience members to </w:t>
            </w:r>
            <w:r w:rsidR="00DB5A23" w:rsidRPr="00B17721">
              <w:rPr>
                <w:sz w:val="18"/>
                <w:szCs w:val="18"/>
              </w:rPr>
              <w:t>the correct ticket purchasing stations</w:t>
            </w:r>
            <w:r w:rsidR="00921EDA" w:rsidRPr="00B17721">
              <w:rPr>
                <w:sz w:val="18"/>
                <w:szCs w:val="18"/>
              </w:rPr>
              <w:t xml:space="preserve">. </w:t>
            </w:r>
          </w:p>
          <w:p w:rsidR="00591FFC" w:rsidRPr="00B17721" w:rsidRDefault="00F22225" w:rsidP="000F69D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Provide</w:t>
            </w:r>
            <w:r w:rsidR="00730207">
              <w:rPr>
                <w:sz w:val="18"/>
                <w:szCs w:val="18"/>
              </w:rPr>
              <w:t>d</w:t>
            </w:r>
            <w:r w:rsidRPr="00B17721">
              <w:rPr>
                <w:sz w:val="18"/>
                <w:szCs w:val="18"/>
              </w:rPr>
              <w:t xml:space="preserve"> excellent customer service to festival attendees by ground directions, festival guidance and other general information. </w:t>
            </w:r>
          </w:p>
          <w:p w:rsidR="00DB5A23" w:rsidRPr="00003085" w:rsidRDefault="00DB5A23" w:rsidP="000F69DB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rStyle w:val="Strong"/>
                <w:sz w:val="20"/>
                <w:szCs w:val="20"/>
              </w:rPr>
              <w:t>e</w:t>
            </w:r>
            <w:r w:rsidR="00591FFC" w:rsidRPr="00003085">
              <w:rPr>
                <w:rStyle w:val="Strong"/>
                <w:sz w:val="20"/>
                <w:szCs w:val="20"/>
              </w:rPr>
              <w:t>venT ORGANIZER</w:t>
            </w:r>
            <w:r w:rsidRPr="00003085">
              <w:rPr>
                <w:sz w:val="20"/>
                <w:szCs w:val="20"/>
              </w:rPr>
              <w:t xml:space="preserve"> VSA Gala</w:t>
            </w:r>
            <w:r w:rsidR="00591FFC" w:rsidRPr="00003085">
              <w:rPr>
                <w:sz w:val="20"/>
                <w:szCs w:val="20"/>
              </w:rPr>
              <w:t xml:space="preserve"> 2016</w:t>
            </w:r>
          </w:p>
          <w:p w:rsidR="00DB5A23" w:rsidRPr="00003085" w:rsidRDefault="00DB5A23" w:rsidP="000F69DB">
            <w:pPr>
              <w:pStyle w:val="Heading3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February 2016</w:t>
            </w:r>
          </w:p>
          <w:p w:rsidR="00591FFC" w:rsidRPr="00B17721" w:rsidRDefault="00591FFC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VSA Gala is a festival that celebrates Lunar Year and it takes place at National Art Gallery in Ottawa.</w:t>
            </w:r>
          </w:p>
          <w:p w:rsidR="00591FFC" w:rsidRPr="00B17721" w:rsidRDefault="00591FFC" w:rsidP="000F69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 xml:space="preserve">Organized event logistics and worked with caters, performers, and other event organizers to ensure a smooth event experience for audience. </w:t>
            </w:r>
          </w:p>
          <w:p w:rsidR="00DB5A23" w:rsidRPr="00B17721" w:rsidRDefault="00F22225" w:rsidP="000F69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Performed acoustic guitar as part of a perf</w:t>
            </w:r>
            <w:r w:rsidR="00B17721" w:rsidRPr="00B17721">
              <w:rPr>
                <w:sz w:val="18"/>
                <w:szCs w:val="18"/>
              </w:rPr>
              <w:t>ormance event during the night.</w:t>
            </w:r>
          </w:p>
          <w:p w:rsidR="00921EDA" w:rsidRPr="00003085" w:rsidRDefault="00921EDA" w:rsidP="000F69DB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rStyle w:val="Strong"/>
                <w:sz w:val="20"/>
                <w:szCs w:val="20"/>
              </w:rPr>
              <w:t>Peer Tutor</w:t>
            </w:r>
            <w:r w:rsidRPr="00003085">
              <w:rPr>
                <w:sz w:val="20"/>
                <w:szCs w:val="20"/>
              </w:rPr>
              <w:t xml:space="preserve"> Lisgar Tutors</w:t>
            </w:r>
          </w:p>
          <w:p w:rsidR="00921EDA" w:rsidRPr="00003085" w:rsidRDefault="00921EDA" w:rsidP="000F69DB">
            <w:pPr>
              <w:pStyle w:val="Heading3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2014 - 2016</w:t>
            </w:r>
          </w:p>
          <w:p w:rsidR="00591FFC" w:rsidRPr="00B17721" w:rsidRDefault="00F22225" w:rsidP="000F69DB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Tutored 20</w:t>
            </w:r>
            <w:r w:rsidR="00B17721">
              <w:rPr>
                <w:sz w:val="18"/>
                <w:szCs w:val="18"/>
              </w:rPr>
              <w:t>+</w:t>
            </w:r>
            <w:r w:rsidR="00921EDA" w:rsidRPr="00B17721">
              <w:rPr>
                <w:sz w:val="18"/>
                <w:szCs w:val="18"/>
              </w:rPr>
              <w:t xml:space="preserve"> students </w:t>
            </w:r>
            <w:r w:rsidRPr="00B17721">
              <w:rPr>
                <w:sz w:val="18"/>
                <w:szCs w:val="18"/>
              </w:rPr>
              <w:t>High School students in 4 different subject</w:t>
            </w:r>
            <w:r w:rsidR="00CA7AE2">
              <w:rPr>
                <w:sz w:val="18"/>
                <w:szCs w:val="18"/>
              </w:rPr>
              <w:t>s – Chemistry, Biology, Physics</w:t>
            </w:r>
            <w:r w:rsidRPr="00B17721">
              <w:rPr>
                <w:sz w:val="18"/>
                <w:szCs w:val="18"/>
              </w:rPr>
              <w:t xml:space="preserve"> and Calculus &amp; Ve</w:t>
            </w:r>
            <w:r w:rsidR="00D674CB" w:rsidRPr="00B17721">
              <w:rPr>
                <w:sz w:val="18"/>
                <w:szCs w:val="18"/>
              </w:rPr>
              <w:t>ctors – providing subject guidance and immediate feedback.</w:t>
            </w:r>
          </w:p>
          <w:p w:rsidR="00921EDA" w:rsidRPr="00B17721" w:rsidRDefault="00F22225" w:rsidP="000F69D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All students improved under guidance and achieve their grade expectations.</w:t>
            </w:r>
            <w:r w:rsidR="00921EDA" w:rsidRPr="00B17721">
              <w:rPr>
                <w:sz w:val="18"/>
                <w:szCs w:val="18"/>
              </w:rPr>
              <w:t xml:space="preserve"> </w:t>
            </w:r>
          </w:p>
          <w:p w:rsidR="00B17721" w:rsidRPr="00003085" w:rsidRDefault="00B17721" w:rsidP="00B17721">
            <w:pPr>
              <w:pStyle w:val="Heading2"/>
              <w:spacing w:line="240" w:lineRule="auto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Tennis assistant Coach</w:t>
            </w:r>
          </w:p>
          <w:p w:rsidR="00B17721" w:rsidRPr="00003085" w:rsidRDefault="00B17721" w:rsidP="00B17721">
            <w:pPr>
              <w:pStyle w:val="Heading3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2012 - 2013</w:t>
            </w:r>
          </w:p>
          <w:p w:rsidR="00B17721" w:rsidRPr="00B17721" w:rsidRDefault="00B17721" w:rsidP="00B1772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 xml:space="preserve">Taught 6+ young players the foundational techniques of tennis at Carleton University Tennis Club. </w:t>
            </w:r>
            <w:r w:rsidR="00E71651">
              <w:rPr>
                <w:sz w:val="18"/>
                <w:szCs w:val="18"/>
              </w:rPr>
              <w:t>Standard First Aid, CPR Level C Certified (2017-present)</w:t>
            </w:r>
          </w:p>
          <w:p w:rsidR="00B17721" w:rsidRPr="00B17721" w:rsidRDefault="00B17721" w:rsidP="00B1772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B17721">
              <w:rPr>
                <w:sz w:val="18"/>
                <w:szCs w:val="18"/>
              </w:rPr>
              <w:t>The young players were able to play competitively in later years.</w:t>
            </w:r>
          </w:p>
        </w:tc>
      </w:tr>
      <w:tr w:rsidR="00927723" w:rsidTr="00F22225">
        <w:tc>
          <w:tcPr>
            <w:tcW w:w="2500" w:type="dxa"/>
          </w:tcPr>
          <w:p w:rsidR="00927723" w:rsidRPr="00003085" w:rsidRDefault="00927723" w:rsidP="000F69DB">
            <w:pPr>
              <w:pStyle w:val="Heading1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Education</w:t>
            </w:r>
          </w:p>
        </w:tc>
        <w:tc>
          <w:tcPr>
            <w:tcW w:w="8300" w:type="dxa"/>
          </w:tcPr>
          <w:p w:rsidR="00927723" w:rsidRPr="00003085" w:rsidRDefault="00DB5A23" w:rsidP="000F69DB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rStyle w:val="Strong"/>
                <w:sz w:val="20"/>
                <w:szCs w:val="20"/>
              </w:rPr>
              <w:t>Wilfrid Laurier University</w:t>
            </w:r>
            <w:r w:rsidR="00927723" w:rsidRPr="00003085">
              <w:rPr>
                <w:sz w:val="20"/>
                <w:szCs w:val="20"/>
              </w:rPr>
              <w:t xml:space="preserve">, </w:t>
            </w:r>
            <w:r w:rsidRPr="00003085">
              <w:rPr>
                <w:sz w:val="20"/>
                <w:szCs w:val="20"/>
              </w:rPr>
              <w:t>Waterloo</w:t>
            </w:r>
          </w:p>
          <w:p w:rsidR="00927723" w:rsidRPr="00003085" w:rsidRDefault="00DB5A23" w:rsidP="000F69DB">
            <w:pPr>
              <w:pStyle w:val="Heading3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Computer Science (honours)</w:t>
            </w:r>
          </w:p>
          <w:p w:rsidR="00D674CB" w:rsidRPr="00B17721" w:rsidRDefault="00D674CB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 xml:space="preserve">Member of Laurier Tennis Club 2015 </w:t>
            </w:r>
            <w:r w:rsidR="00003085" w:rsidRPr="00B17721">
              <w:rPr>
                <w:sz w:val="18"/>
                <w:szCs w:val="18"/>
              </w:rPr>
              <w:t>–</w:t>
            </w:r>
            <w:r w:rsidRPr="00B17721">
              <w:rPr>
                <w:sz w:val="18"/>
                <w:szCs w:val="18"/>
              </w:rPr>
              <w:t xml:space="preserve"> present</w:t>
            </w:r>
          </w:p>
          <w:p w:rsidR="00E80C3E" w:rsidRDefault="00E80C3E" w:rsidP="000F69DB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Taken BU111 and EC120. BU111 New Venture Project: A+</w:t>
            </w:r>
          </w:p>
          <w:p w:rsidR="00781E09" w:rsidRPr="00B17721" w:rsidRDefault="00781E09" w:rsidP="000F69DB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GPA (4-point scale): 3 </w:t>
            </w:r>
          </w:p>
          <w:p w:rsidR="00DB5A23" w:rsidRPr="00003085" w:rsidRDefault="00921EDA" w:rsidP="000F69DB">
            <w:pPr>
              <w:pStyle w:val="Heading2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rStyle w:val="Strong"/>
                <w:sz w:val="20"/>
                <w:szCs w:val="20"/>
              </w:rPr>
              <w:t>Lisgar collegiate Institute</w:t>
            </w:r>
            <w:r w:rsidR="00DB5A23" w:rsidRPr="00003085">
              <w:rPr>
                <w:sz w:val="20"/>
                <w:szCs w:val="20"/>
              </w:rPr>
              <w:t xml:space="preserve">, </w:t>
            </w:r>
            <w:r w:rsidRPr="00003085">
              <w:rPr>
                <w:sz w:val="20"/>
                <w:szCs w:val="20"/>
              </w:rPr>
              <w:t>Ottawa</w:t>
            </w:r>
          </w:p>
          <w:p w:rsidR="00DB5A23" w:rsidRPr="00003085" w:rsidRDefault="00921EDA" w:rsidP="000F69DB">
            <w:pPr>
              <w:pStyle w:val="Heading3"/>
              <w:spacing w:line="240" w:lineRule="auto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 xml:space="preserve">Science </w:t>
            </w:r>
          </w:p>
          <w:p w:rsidR="00D674CB" w:rsidRPr="00B17721" w:rsidRDefault="00921EDA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 xml:space="preserve">Honour Roll from 2013 – 2016. Math Award in 2015. </w:t>
            </w:r>
            <w:r w:rsidR="00D674CB" w:rsidRPr="00B17721">
              <w:rPr>
                <w:sz w:val="18"/>
                <w:szCs w:val="18"/>
              </w:rPr>
              <w:br/>
              <w:t>Co-Head of Ultimate Frisbee club 2015-2016</w:t>
            </w:r>
          </w:p>
        </w:tc>
      </w:tr>
      <w:tr w:rsidR="00927723" w:rsidTr="00F22225">
        <w:tc>
          <w:tcPr>
            <w:tcW w:w="2500" w:type="dxa"/>
          </w:tcPr>
          <w:p w:rsidR="00927723" w:rsidRPr="00003085" w:rsidRDefault="00D674CB" w:rsidP="000F69DB">
            <w:pPr>
              <w:pStyle w:val="Heading1"/>
              <w:rPr>
                <w:sz w:val="20"/>
                <w:szCs w:val="20"/>
              </w:rPr>
            </w:pPr>
            <w:r w:rsidRPr="00003085">
              <w:rPr>
                <w:sz w:val="20"/>
                <w:szCs w:val="20"/>
              </w:rPr>
              <w:t>Languages &amp; international ex</w:t>
            </w:r>
            <w:r w:rsidR="000F69DB" w:rsidRPr="00003085">
              <w:rPr>
                <w:sz w:val="20"/>
                <w:szCs w:val="20"/>
              </w:rPr>
              <w:t>p</w:t>
            </w:r>
            <w:r w:rsidRPr="00003085">
              <w:rPr>
                <w:sz w:val="20"/>
                <w:szCs w:val="20"/>
              </w:rPr>
              <w:t>erience</w:t>
            </w:r>
          </w:p>
        </w:tc>
        <w:tc>
          <w:tcPr>
            <w:tcW w:w="8300" w:type="dxa"/>
          </w:tcPr>
          <w:p w:rsidR="00D674CB" w:rsidRPr="00B17721" w:rsidRDefault="00D674CB" w:rsidP="000F69DB">
            <w:pPr>
              <w:spacing w:line="240" w:lineRule="auto"/>
              <w:rPr>
                <w:sz w:val="18"/>
                <w:szCs w:val="18"/>
              </w:rPr>
            </w:pPr>
            <w:r w:rsidRPr="00B17721">
              <w:rPr>
                <w:sz w:val="18"/>
                <w:szCs w:val="18"/>
              </w:rPr>
              <w:t>Fluent in English &amp; Vietnamese</w:t>
            </w:r>
            <w:r w:rsidRPr="00B17721">
              <w:rPr>
                <w:sz w:val="18"/>
                <w:szCs w:val="18"/>
              </w:rPr>
              <w:br/>
              <w:t>Working Proficiency in Spanish</w:t>
            </w:r>
            <w:r w:rsidRPr="00B17721">
              <w:rPr>
                <w:sz w:val="18"/>
                <w:szCs w:val="18"/>
              </w:rPr>
              <w:br/>
              <w:t>Limited Working Proficiency in French</w:t>
            </w:r>
          </w:p>
        </w:tc>
      </w:tr>
    </w:tbl>
    <w:p w:rsidR="005C449C" w:rsidRDefault="005C449C"/>
    <w:sectPr w:rsidR="005C449C" w:rsidSect="00F22225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68" w:rsidRDefault="00336868" w:rsidP="00927723">
      <w:pPr>
        <w:spacing w:after="0" w:line="240" w:lineRule="auto"/>
      </w:pPr>
      <w:r>
        <w:separator/>
      </w:r>
    </w:p>
  </w:endnote>
  <w:endnote w:type="continuationSeparator" w:id="0">
    <w:p w:rsidR="00336868" w:rsidRDefault="0033686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449C" w:rsidRDefault="005C449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A04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68" w:rsidRDefault="00336868" w:rsidP="00927723">
      <w:pPr>
        <w:spacing w:after="0" w:line="240" w:lineRule="auto"/>
      </w:pPr>
      <w:r>
        <w:separator/>
      </w:r>
    </w:p>
  </w:footnote>
  <w:footnote w:type="continuationSeparator" w:id="0">
    <w:p w:rsidR="00336868" w:rsidRDefault="00336868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C4581"/>
    <w:multiLevelType w:val="hybridMultilevel"/>
    <w:tmpl w:val="37947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86AE2"/>
    <w:multiLevelType w:val="hybridMultilevel"/>
    <w:tmpl w:val="7A907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6693"/>
    <w:multiLevelType w:val="hybridMultilevel"/>
    <w:tmpl w:val="7A907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419B8"/>
    <w:multiLevelType w:val="hybridMultilevel"/>
    <w:tmpl w:val="99F6E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B35B4"/>
    <w:multiLevelType w:val="hybridMultilevel"/>
    <w:tmpl w:val="A448F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FE1"/>
    <w:rsid w:val="00003085"/>
    <w:rsid w:val="00007D8B"/>
    <w:rsid w:val="000A5690"/>
    <w:rsid w:val="000F69DB"/>
    <w:rsid w:val="00180BAA"/>
    <w:rsid w:val="00277E69"/>
    <w:rsid w:val="00293B83"/>
    <w:rsid w:val="002A651F"/>
    <w:rsid w:val="00336868"/>
    <w:rsid w:val="00591FFC"/>
    <w:rsid w:val="005C449C"/>
    <w:rsid w:val="006A3CE7"/>
    <w:rsid w:val="00730207"/>
    <w:rsid w:val="007756FD"/>
    <w:rsid w:val="00781E09"/>
    <w:rsid w:val="00895FE1"/>
    <w:rsid w:val="00921EDA"/>
    <w:rsid w:val="00927723"/>
    <w:rsid w:val="00B17721"/>
    <w:rsid w:val="00B50C46"/>
    <w:rsid w:val="00CA0417"/>
    <w:rsid w:val="00CA7AE2"/>
    <w:rsid w:val="00D674CB"/>
    <w:rsid w:val="00DB2C7D"/>
    <w:rsid w:val="00DB5A23"/>
    <w:rsid w:val="00E71651"/>
    <w:rsid w:val="00E80C3E"/>
    <w:rsid w:val="00F132C7"/>
    <w:rsid w:val="00F22225"/>
    <w:rsid w:val="00F417C6"/>
    <w:rsid w:val="00F55D79"/>
    <w:rsid w:val="00F86091"/>
    <w:rsid w:val="00F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0AF85-22E3-4B5A-98FA-727787CE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59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9342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Trung Nguyen</dc:creator>
  <cp:keywords/>
  <dc:description/>
  <cp:lastModifiedBy>Duc Trung Nguyen</cp:lastModifiedBy>
  <cp:revision>16</cp:revision>
  <dcterms:created xsi:type="dcterms:W3CDTF">2017-02-23T18:45:00Z</dcterms:created>
  <dcterms:modified xsi:type="dcterms:W3CDTF">2017-05-03T06:07:00Z</dcterms:modified>
</cp:coreProperties>
</file>